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5038CF">
        <w:tc>
          <w:tcPr>
            <w:tcW w:w="2070" w:type="dxa"/>
          </w:tcPr>
          <w:p w:rsidR="005038CF" w:rsidRDefault="005038CF">
            <w:pPr>
              <w:spacing w:line="240" w:lineRule="auto"/>
            </w:pPr>
          </w:p>
        </w:tc>
        <w:tc>
          <w:tcPr>
            <w:tcW w:w="7650" w:type="dxa"/>
            <w:tcMar>
              <w:bottom w:w="576" w:type="dxa"/>
            </w:tcMar>
          </w:tcPr>
          <w:p w:rsidR="005038CF" w:rsidRDefault="006A7BF7">
            <w:pPr>
              <w:pStyle w:val="Name"/>
            </w:pPr>
            <w:sdt>
              <w:sdtPr>
                <w:alias w:val="Your Name"/>
                <w:tag w:val=""/>
                <w:id w:val="1197042864"/>
                <w:placeholder>
                  <w:docPart w:val="BF3E314BBB154735B2DDC04C4BECF7EA"/>
                </w:placeholder>
                <w:dataBinding w:prefixMappings="xmlns:ns0='http://purl.org/dc/elements/1.1/' xmlns:ns1='http://schemas.openxmlformats.org/package/2006/metadata/core-properties' " w:xpath="/ns1:coreProperties[1]/ns0:creator[1]" w:storeItemID="{6C3C8BC8-F283-45AE-878A-BAB7291924A1}"/>
                <w:text/>
              </w:sdtPr>
              <w:sdtEndPr/>
              <w:sdtContent>
                <w:r w:rsidR="006A7350">
                  <w:t>moeen</w:t>
                </w:r>
                <w:r w:rsidR="00BA6F37">
                  <w:t xml:space="preserve"> Khurshid</w:t>
                </w:r>
              </w:sdtContent>
            </w:sdt>
          </w:p>
          <w:p w:rsidR="005038CF" w:rsidRDefault="006A7350" w:rsidP="00E01257">
            <w:pPr>
              <w:pStyle w:val="NoSpacing"/>
            </w:pPr>
            <w:r>
              <w:t>517, Township, Lahore, Pakistan</w:t>
            </w:r>
            <w:r w:rsidR="00F574EB">
              <w:t>  </w:t>
            </w:r>
            <w:r w:rsidR="00F574EB">
              <w:rPr>
                <w:rStyle w:val="Emphasis"/>
              </w:rPr>
              <w:t>|</w:t>
            </w:r>
            <w:r w:rsidR="00F574EB">
              <w:t> </w:t>
            </w:r>
            <w:r w:rsidR="00F574EB">
              <w:rPr>
                <w:kern w:val="20"/>
              </w:rPr>
              <w:t> </w:t>
            </w:r>
            <w:r w:rsidR="00E01257">
              <w:t>moeenkhursheed@gmail.com</w:t>
            </w:r>
            <w:r w:rsidR="00F574EB">
              <w:t>  </w:t>
            </w:r>
            <w:r w:rsidR="00F574EB">
              <w:rPr>
                <w:rStyle w:val="Emphasis"/>
              </w:rPr>
              <w:t>|</w:t>
            </w:r>
            <w:r w:rsidR="00B942B5">
              <w:t> </w:t>
            </w:r>
            <w:r w:rsidR="00784B18" w:rsidRPr="00AE2F04">
              <w:rPr>
                <w:rFonts w:ascii="Times New Roman" w:hAnsi="Times New Roman" w:cs="Times New Roman"/>
              </w:rPr>
              <w:t xml:space="preserve"> </w:t>
            </w:r>
            <w:r w:rsidR="00784B18" w:rsidRPr="0018761B">
              <w:t>0335.0772714</w:t>
            </w:r>
          </w:p>
        </w:tc>
      </w:tr>
      <w:tr w:rsidR="005038CF">
        <w:tc>
          <w:tcPr>
            <w:tcW w:w="2070" w:type="dxa"/>
          </w:tcPr>
          <w:p w:rsidR="005038CF" w:rsidRDefault="0094499C">
            <w:pPr>
              <w:pStyle w:val="Heading1"/>
            </w:pPr>
            <w:r>
              <w:t>profile</w:t>
            </w:r>
          </w:p>
        </w:tc>
        <w:tc>
          <w:tcPr>
            <w:tcW w:w="7650" w:type="dxa"/>
          </w:tcPr>
          <w:p w:rsidR="005038CF" w:rsidRDefault="00785347" w:rsidP="00785347">
            <w:r>
              <w:t>A technology professional with extensive experience in cloud and scalable web platforms.</w:t>
            </w:r>
          </w:p>
        </w:tc>
      </w:tr>
      <w:tr w:rsidR="005038CF">
        <w:tc>
          <w:tcPr>
            <w:tcW w:w="2070" w:type="dxa"/>
          </w:tcPr>
          <w:p w:rsidR="005038CF" w:rsidRDefault="00F574EB">
            <w:pPr>
              <w:pStyle w:val="Heading1"/>
            </w:pPr>
            <w:r>
              <w:t>Skills &amp; Abilities</w:t>
            </w:r>
          </w:p>
        </w:tc>
        <w:tc>
          <w:tcPr>
            <w:tcW w:w="7650" w:type="dxa"/>
          </w:tcPr>
          <w:p w:rsidR="005038CF" w:rsidRDefault="00FF06C9" w:rsidP="001B7AF9">
            <w:pPr>
              <w:jc w:val="both"/>
            </w:pPr>
            <w:r>
              <w:t>Proficient in Asp.net, C#, WCF, Web services, json, jquery, ajax memory caching, design patterns, N-</w:t>
            </w:r>
            <w:r w:rsidR="003159C3">
              <w:t>Tier</w:t>
            </w:r>
            <w:r>
              <w:t xml:space="preserve"> Architectures, </w:t>
            </w:r>
            <w:r w:rsidR="0016104C">
              <w:t>CSS</w:t>
            </w:r>
            <w:r w:rsidR="008F1F42">
              <w:t>3, html5, JavaScript</w:t>
            </w:r>
            <w:r w:rsidR="00170B16">
              <w:t>,</w:t>
            </w:r>
            <w:r w:rsidR="00CB4EAE">
              <w:t xml:space="preserve"> Entity Framework 5.0, </w:t>
            </w:r>
            <w:r w:rsidR="00E038C7">
              <w:t>Data layer</w:t>
            </w:r>
            <w:r w:rsidR="00CB4EAE">
              <w:t xml:space="preserve"> generators for SQL Server, </w:t>
            </w:r>
            <w:r w:rsidR="00721FFD">
              <w:t>MySQL</w:t>
            </w:r>
            <w:r w:rsidR="00CB4EAE">
              <w:t>,</w:t>
            </w:r>
            <w:r w:rsidR="00170B16">
              <w:t xml:space="preserve"> </w:t>
            </w:r>
            <w:r>
              <w:t xml:space="preserve">SSIS, SSAS, SSRS, SQL Server 2008, Oracle 10g OBIEE Suit, </w:t>
            </w:r>
            <w:r w:rsidR="00D44C66">
              <w:t xml:space="preserve">database schemas, </w:t>
            </w:r>
            <w:r w:rsidR="008D65D0">
              <w:t>Oracle OWB, Oracle ODI</w:t>
            </w:r>
            <w:r w:rsidR="006C0ABD">
              <w:t>, Change data capture</w:t>
            </w:r>
            <w:r w:rsidR="00852C7F">
              <w:t>, team player, leadership</w:t>
            </w:r>
          </w:p>
        </w:tc>
      </w:tr>
      <w:tr w:rsidR="005038CF">
        <w:tc>
          <w:tcPr>
            <w:tcW w:w="2070" w:type="dxa"/>
          </w:tcPr>
          <w:p w:rsidR="005038CF" w:rsidRDefault="00F574EB">
            <w:pPr>
              <w:pStyle w:val="Heading1"/>
            </w:pPr>
            <w:r>
              <w:t>Experience</w:t>
            </w:r>
          </w:p>
        </w:tc>
        <w:tc>
          <w:tcPr>
            <w:tcW w:w="7650" w:type="dxa"/>
          </w:tcPr>
          <w:sdt>
            <w:sdtPr>
              <w:rPr>
                <w:b/>
                <w:bCs/>
                <w:caps w:val="0"/>
                <w:color w:val="595959" w:themeColor="text1" w:themeTint="A6"/>
                <w:kern w:val="0"/>
              </w:rPr>
              <w:id w:val="1436861535"/>
            </w:sdtPr>
            <w:sdtEndPr>
              <w:rPr>
                <w:b w:val="0"/>
                <w:bCs w:val="0"/>
              </w:rPr>
            </w:sdtEndPr>
            <w:sdtContent>
              <w:sdt>
                <w:sdtPr>
                  <w:rPr>
                    <w:b/>
                    <w:bCs/>
                    <w:caps w:val="0"/>
                    <w:color w:val="595959" w:themeColor="text1" w:themeTint="A6"/>
                    <w:kern w:val="0"/>
                  </w:rPr>
                  <w:id w:val="221802691"/>
                  <w:placeholder>
                    <w:docPart w:val="0571301176724BA79100C532966329BF"/>
                  </w:placeholder>
                </w:sdtPr>
                <w:sdtEndPr>
                  <w:rPr>
                    <w:b w:val="0"/>
                    <w:bCs w:val="0"/>
                  </w:rPr>
                </w:sdtEndPr>
                <w:sdtContent>
                  <w:p w:rsidR="005038CF" w:rsidRDefault="00F515EF">
                    <w:pPr>
                      <w:pStyle w:val="Heading2"/>
                      <w:rPr>
                        <w:color w:val="auto"/>
                        <w:sz w:val="22"/>
                        <w:szCs w:val="22"/>
                      </w:rPr>
                    </w:pPr>
                    <w:r>
                      <w:rPr>
                        <w:rStyle w:val="Strong"/>
                      </w:rPr>
                      <w:t>business development manager</w:t>
                    </w:r>
                    <w:r w:rsidR="00707C31">
                      <w:t xml:space="preserve">, </w:t>
                    </w:r>
                    <w:r w:rsidR="00CD2695">
                      <w:t>Hr Cloud, brighton</w:t>
                    </w:r>
                  </w:p>
                  <w:p w:rsidR="005038CF" w:rsidRDefault="00280DD4">
                    <w:pPr>
                      <w:pStyle w:val="Heading3"/>
                    </w:pPr>
                    <w:r>
                      <w:t>2010-2012</w:t>
                    </w:r>
                  </w:p>
                  <w:p w:rsidR="005266D9" w:rsidRDefault="005266D9" w:rsidP="001B7AF9">
                    <w:pPr>
                      <w:spacing w:line="240" w:lineRule="auto"/>
                      <w:jc w:val="both"/>
                    </w:pPr>
                    <w:r>
                      <w:t>Analyzing business processes and outlining / implementing improvements.</w:t>
                    </w:r>
                  </w:p>
                  <w:p w:rsidR="005266D9" w:rsidRDefault="005266D9" w:rsidP="001B7AF9">
                    <w:pPr>
                      <w:spacing w:line="240" w:lineRule="auto"/>
                      <w:jc w:val="both"/>
                    </w:pPr>
                    <w:r>
                      <w:t>Developed my own job portal which works in a similar way like monster.com</w:t>
                    </w:r>
                  </w:p>
                  <w:p w:rsidR="005266D9" w:rsidRDefault="005266D9" w:rsidP="001B7AF9">
                    <w:pPr>
                      <w:spacing w:line="240" w:lineRule="auto"/>
                      <w:jc w:val="both"/>
                    </w:pPr>
                    <w:r>
                      <w:t>Designed KPI’s and reports for the CMS admin which work on the back end. These can be customizable according to the filters set in the control panel.</w:t>
                    </w:r>
                  </w:p>
                  <w:p w:rsidR="005266D9" w:rsidRDefault="005266D9" w:rsidP="001B7AF9">
                    <w:pPr>
                      <w:spacing w:line="240" w:lineRule="auto"/>
                      <w:jc w:val="both"/>
                    </w:pPr>
                    <w:r>
                      <w:t>Negotiated with clients and companies like Condenast UK.</w:t>
                    </w:r>
                  </w:p>
                  <w:p w:rsidR="005266D9" w:rsidRDefault="005266D9" w:rsidP="001B7AF9">
                    <w:pPr>
                      <w:spacing w:line="240" w:lineRule="auto"/>
                      <w:jc w:val="both"/>
                    </w:pPr>
                    <w:r>
                      <w:t>Collaborating and setting up our MySQL data cluster on SOFTLAYER cloud network, includes setting up CDN’s, SSL, VPN and other private networks. While testing site uptimes using pingdom and other network tools. Also setting up and managing our DNS provided by dyn.</w:t>
                    </w:r>
                  </w:p>
                  <w:p w:rsidR="005266D9" w:rsidRDefault="005266D9" w:rsidP="001B7AF9">
                    <w:pPr>
                      <w:spacing w:line="240" w:lineRule="auto"/>
                      <w:jc w:val="both"/>
                    </w:pPr>
                    <w:r>
                      <w:t>Liaising with YouTube ad’s network to run our video adverts, while looking into region optimization.</w:t>
                    </w:r>
                  </w:p>
                  <w:p w:rsidR="00B11948" w:rsidRDefault="005266D9" w:rsidP="001B7AF9">
                    <w:pPr>
                      <w:spacing w:line="240" w:lineRule="auto"/>
                      <w:jc w:val="both"/>
                    </w:pPr>
                    <w:r>
                      <w:t>Working across with multiple Google enterprise support teams (including specialist teams) to manage our intranet on Google’s small business apps.</w:t>
                    </w:r>
                  </w:p>
                  <w:p w:rsidR="00150253" w:rsidRDefault="00B11948" w:rsidP="001B7AF9">
                    <w:pPr>
                      <w:spacing w:line="240" w:lineRule="auto"/>
                      <w:jc w:val="both"/>
                    </w:pPr>
                    <w:r>
                      <w:t xml:space="preserve">Developing product branding strategies and selling models while using </w:t>
                    </w:r>
                    <w:r w:rsidR="00CD777E">
                      <w:t>up going</w:t>
                    </w:r>
                    <w:r>
                      <w:t xml:space="preserve"> promotions</w:t>
                    </w:r>
                    <w:r w:rsidR="0065670D">
                      <w:t>.</w:t>
                    </w:r>
                  </w:p>
                  <w:p w:rsidR="003151E3" w:rsidRPr="003151E3" w:rsidRDefault="00150253" w:rsidP="001B7AF9">
                    <w:pPr>
                      <w:spacing w:line="240" w:lineRule="auto"/>
                      <w:jc w:val="both"/>
                    </w:pPr>
                    <w:r>
                      <w:t xml:space="preserve">Released a mini </w:t>
                    </w:r>
                    <w:r w:rsidR="00EE13DD">
                      <w:t xml:space="preserve">open source </w:t>
                    </w:r>
                    <w:r>
                      <w:t xml:space="preserve">version of job board platform which can be downloaded free to promote our software at </w:t>
                    </w:r>
                    <w:hyperlink r:id="rId9" w:history="1">
                      <w:r w:rsidRPr="008665AD">
                        <w:rPr>
                          <w:rStyle w:val="Hyperlink"/>
                        </w:rPr>
                        <w:t>http://jobboard.codeplex.com</w:t>
                      </w:r>
                    </w:hyperlink>
                    <w:r>
                      <w:t xml:space="preserve"> </w:t>
                    </w:r>
                  </w:p>
                </w:sdtContent>
              </w:sdt>
              <w:p w:rsidR="00BB24BB" w:rsidRDefault="00BB24BB" w:rsidP="00BB24BB">
                <w:pPr>
                  <w:pStyle w:val="Heading2"/>
                  <w:rPr>
                    <w:b/>
                    <w:bCs/>
                    <w:caps w:val="0"/>
                    <w:color w:val="595959" w:themeColor="text1" w:themeTint="A6"/>
                    <w:kern w:val="0"/>
                  </w:rPr>
                </w:pPr>
              </w:p>
              <w:sdt>
                <w:sdtPr>
                  <w:rPr>
                    <w:b/>
                    <w:bCs/>
                    <w:caps w:val="0"/>
                    <w:color w:val="595959" w:themeColor="text1" w:themeTint="A6"/>
                    <w:kern w:val="0"/>
                  </w:rPr>
                  <w:id w:val="1935558724"/>
                  <w:placeholder>
                    <w:docPart w:val="3361E7710DC44093B6C0537A6CC47B6E"/>
                  </w:placeholder>
                </w:sdtPr>
                <w:sdtEndPr>
                  <w:rPr>
                    <w:b w:val="0"/>
                    <w:bCs w:val="0"/>
                  </w:rPr>
                </w:sdtEndPr>
                <w:sdtContent>
                  <w:p w:rsidR="00BB24BB" w:rsidRDefault="000E7CF2" w:rsidP="001B7AF9">
                    <w:pPr>
                      <w:pStyle w:val="Heading2"/>
                      <w:jc w:val="both"/>
                      <w:rPr>
                        <w:color w:val="auto"/>
                        <w:sz w:val="22"/>
                        <w:szCs w:val="22"/>
                      </w:rPr>
                    </w:pPr>
                    <w:r>
                      <w:rPr>
                        <w:rStyle w:val="Strong"/>
                      </w:rPr>
                      <w:t>Software a</w:t>
                    </w:r>
                    <w:r w:rsidR="00BB24BB">
                      <w:rPr>
                        <w:rStyle w:val="Strong"/>
                      </w:rPr>
                      <w:t>r</w:t>
                    </w:r>
                    <w:r>
                      <w:rPr>
                        <w:rStyle w:val="Strong"/>
                      </w:rPr>
                      <w:t>chitect</w:t>
                    </w:r>
                    <w:r w:rsidR="00E91BFB">
                      <w:t xml:space="preserve">, </w:t>
                    </w:r>
                    <w:r w:rsidR="00AE0E60">
                      <w:t>datait, bromley</w:t>
                    </w:r>
                  </w:p>
                  <w:p w:rsidR="00BB24BB" w:rsidRDefault="00BB24BB" w:rsidP="001B7AF9">
                    <w:pPr>
                      <w:pStyle w:val="Heading3"/>
                      <w:jc w:val="both"/>
                    </w:pPr>
                    <w:r>
                      <w:t>2010-</w:t>
                    </w:r>
                    <w:r w:rsidR="00B714AE">
                      <w:t>2010</w:t>
                    </w:r>
                  </w:p>
                  <w:p w:rsidR="00F45617" w:rsidRDefault="00F45617" w:rsidP="001B7AF9">
                    <w:pPr>
                      <w:jc w:val="both"/>
                    </w:pPr>
                    <w:r>
                      <w:t>Worked on various products which include CRM’s to internet browsers</w:t>
                    </w:r>
                  </w:p>
                  <w:p w:rsidR="00F45617" w:rsidRDefault="00F45617" w:rsidP="001B7AF9">
                    <w:pPr>
                      <w:jc w:val="both"/>
                    </w:pPr>
                    <w:r>
                      <w:t>Working with all sorts of architectures, including databases like Oracle, MySQL and SQL Server 2008.</w:t>
                    </w:r>
                  </w:p>
                  <w:p w:rsidR="00F45617" w:rsidRDefault="00F45617" w:rsidP="001B7AF9">
                    <w:pPr>
                      <w:jc w:val="both"/>
                    </w:pPr>
                    <w:r>
                      <w:t>Performance testing for connections with Oracle and .Net using ODP connectors.</w:t>
                    </w:r>
                  </w:p>
                  <w:p w:rsidR="00F45617" w:rsidRDefault="00F45617" w:rsidP="001B7AF9">
                    <w:pPr>
                      <w:jc w:val="both"/>
                    </w:pPr>
                    <w:r>
                      <w:t>Data loading into different schemas and migrating databases</w:t>
                    </w:r>
                    <w:r w:rsidR="00873421">
                      <w:t>.</w:t>
                    </w:r>
                  </w:p>
                  <w:p w:rsidR="00873421" w:rsidRDefault="00873421" w:rsidP="001B7AF9">
                    <w:pPr>
                      <w:jc w:val="both"/>
                    </w:pPr>
                    <w:r>
                      <w:t xml:space="preserve">Writing </w:t>
                    </w:r>
                    <w:r w:rsidR="00B46D38">
                      <w:t>web services</w:t>
                    </w:r>
                    <w:r>
                      <w:t xml:space="preserve"> which can be effectively used where required.</w:t>
                    </w:r>
                  </w:p>
                  <w:p w:rsidR="00FA74DC" w:rsidRDefault="00873421" w:rsidP="001B7AF9">
                    <w:pPr>
                      <w:jc w:val="both"/>
                    </w:pPr>
                    <w:r>
                      <w:t>Developing widgets and apps, most of the applications were designed in C# and targeted windows platforms.</w:t>
                    </w:r>
                  </w:p>
                  <w:p w:rsidR="00FA7FF6" w:rsidRDefault="00FA74DC" w:rsidP="001B7AF9">
                    <w:pPr>
                      <w:jc w:val="both"/>
                    </w:pPr>
                    <w:r>
                      <w:t>Using Entity and LINQ frameworks to re-write complex queries into parallel command while effectively making use of parallelism and keeping a homogenous architecture throughout the platform.</w:t>
                    </w:r>
                  </w:p>
                  <w:p w:rsidR="00082914" w:rsidRDefault="00FA7FF6" w:rsidP="001B7AF9">
                    <w:pPr>
                      <w:jc w:val="both"/>
                    </w:pPr>
                    <w:r>
                      <w:lastRenderedPageBreak/>
                      <w:t xml:space="preserve">Writing jquery plugins to create image rollers and </w:t>
                    </w:r>
                    <w:r w:rsidR="00082914">
                      <w:t>scrollbar customizations.</w:t>
                    </w:r>
                  </w:p>
                  <w:p w:rsidR="008E3B23" w:rsidRDefault="00C67685" w:rsidP="001B7AF9">
                    <w:pPr>
                      <w:jc w:val="both"/>
                    </w:pPr>
                    <w:r>
                      <w:t>Utilizing as much CSS as possible to eliminate images from the web applications where and when possible, also using sprites to load images while offloading load on DNS.</w:t>
                    </w:r>
                  </w:p>
                  <w:p w:rsidR="003151E3" w:rsidRPr="00BB24BB" w:rsidRDefault="008E3B23" w:rsidP="001B7AF9">
                    <w:pPr>
                      <w:jc w:val="both"/>
                    </w:pPr>
                    <w:r>
                      <w:t>Designing N-tier portals which are easily scalable, while implementing BLL and DLL logic.</w:t>
                    </w:r>
                  </w:p>
                </w:sdtContent>
              </w:sdt>
              <w:sdt>
                <w:sdtPr>
                  <w:rPr>
                    <w:b/>
                    <w:bCs/>
                    <w:caps w:val="0"/>
                    <w:color w:val="595959" w:themeColor="text1" w:themeTint="A6"/>
                    <w:kern w:val="0"/>
                  </w:rPr>
                  <w:id w:val="68699791"/>
                  <w:placeholder>
                    <w:docPart w:val="0DE34AFEEE6A4DE2A9CF2B38A43C3416"/>
                  </w:placeholder>
                </w:sdtPr>
                <w:sdtEndPr>
                  <w:rPr>
                    <w:b w:val="0"/>
                    <w:bCs w:val="0"/>
                  </w:rPr>
                </w:sdtEndPr>
                <w:sdtContent>
                  <w:p w:rsidR="00E24F24" w:rsidRDefault="00B04C3D" w:rsidP="003151E3">
                    <w:pPr>
                      <w:pStyle w:val="Heading2"/>
                    </w:pPr>
                    <w:r>
                      <w:rPr>
                        <w:rStyle w:val="Strong"/>
                      </w:rPr>
                      <w:t>it consultant</w:t>
                    </w:r>
                    <w:r w:rsidR="007379E4">
                      <w:t xml:space="preserve">, </w:t>
                    </w:r>
                    <w:r w:rsidR="003E58DC">
                      <w:t xml:space="preserve">kair limited, </w:t>
                    </w:r>
                    <w:r w:rsidR="00CD2695">
                      <w:t>london</w:t>
                    </w:r>
                  </w:p>
                  <w:p w:rsidR="00E24F24" w:rsidRDefault="00B52559" w:rsidP="00E24F24">
                    <w:pPr>
                      <w:pStyle w:val="Heading3"/>
                    </w:pPr>
                    <w:r>
                      <w:t>2008-2010</w:t>
                    </w:r>
                  </w:p>
                  <w:p w:rsidR="00622CBE" w:rsidRDefault="00622CBE" w:rsidP="001B7AF9">
                    <w:pPr>
                      <w:jc w:val="both"/>
                    </w:pPr>
                    <w:r>
                      <w:t xml:space="preserve">Worked in capacity of an IT consultant while working with business data to liaise with upper management and help them in making business decisions. </w:t>
                    </w:r>
                  </w:p>
                  <w:p w:rsidR="00622CBE" w:rsidRDefault="00622CBE" w:rsidP="001B7AF9">
                    <w:pPr>
                      <w:jc w:val="both"/>
                    </w:pPr>
                    <w:r>
                      <w:t>Business Intelligence studio practices for EAI and EII technologies using SQL Server.</w:t>
                    </w:r>
                  </w:p>
                  <w:p w:rsidR="00622CBE" w:rsidRDefault="00622CBE" w:rsidP="001B7AF9">
                    <w:pPr>
                      <w:jc w:val="both"/>
                    </w:pPr>
                    <w:r>
                      <w:t>XML data conversion between the sage and inputting and outputting data in and from Sage to web application using transpose.</w:t>
                    </w:r>
                  </w:p>
                  <w:p w:rsidR="00622CBE" w:rsidRDefault="00622CBE" w:rsidP="001B7AF9">
                    <w:pPr>
                      <w:jc w:val="both"/>
                    </w:pPr>
                    <w:r>
                      <w:t>Manipulating the data marts to get analysis and forecasting for sales and prediction.</w:t>
                    </w:r>
                  </w:p>
                  <w:p w:rsidR="00622CBE" w:rsidRDefault="00622CBE" w:rsidP="001B7AF9">
                    <w:pPr>
                      <w:jc w:val="both"/>
                    </w:pPr>
                    <w:r>
                      <w:t>Getting sales records from PARADOX and merging them with Access databases Via ODBC.</w:t>
                    </w:r>
                  </w:p>
                  <w:p w:rsidR="00622CBE" w:rsidRDefault="00622CBE" w:rsidP="001B7AF9">
                    <w:pPr>
                      <w:jc w:val="both"/>
                    </w:pPr>
                    <w:r>
                      <w:t>Using BI tools like TALEND OPEN STUDIO for ETL and Reporting while integrating and generating T-MAPS and FUZZY LOGIC nodes.</w:t>
                    </w:r>
                  </w:p>
                  <w:p w:rsidR="00E24F24" w:rsidRPr="001B663B" w:rsidRDefault="00622CBE" w:rsidP="001B7AF9">
                    <w:pPr>
                      <w:jc w:val="both"/>
                    </w:pPr>
                    <w:r>
                      <w:t>Vast knowledge of developing MACROS in VBSTO for Microsoft word. Dynamically loading data from databases into word table and their auto generation with querying.</w:t>
                    </w:r>
                  </w:p>
                </w:sdtContent>
              </w:sdt>
              <w:sdt>
                <w:sdtPr>
                  <w:rPr>
                    <w:b/>
                    <w:bCs/>
                    <w:caps w:val="0"/>
                    <w:color w:val="595959" w:themeColor="text1" w:themeTint="A6"/>
                    <w:kern w:val="0"/>
                  </w:rPr>
                  <w:id w:val="1885057364"/>
                </w:sdtPr>
                <w:sdtEndPr>
                  <w:rPr>
                    <w:b w:val="0"/>
                    <w:bCs w:val="0"/>
                  </w:rPr>
                </w:sdtEndPr>
                <w:sdtContent>
                  <w:p w:rsidR="00E24F24" w:rsidRDefault="00B04C3D" w:rsidP="00E24F24">
                    <w:pPr>
                      <w:pStyle w:val="Heading2"/>
                    </w:pPr>
                    <w:r>
                      <w:rPr>
                        <w:rStyle w:val="Strong"/>
                      </w:rPr>
                      <w:t>obiee</w:t>
                    </w:r>
                    <w:r w:rsidR="00A63219">
                      <w:rPr>
                        <w:rStyle w:val="Strong"/>
                      </w:rPr>
                      <w:t xml:space="preserve"> consultant</w:t>
                    </w:r>
                    <w:r w:rsidR="00C81143">
                      <w:t xml:space="preserve">, </w:t>
                    </w:r>
                    <w:r w:rsidR="00327AA8">
                      <w:t>british telecommunication</w:t>
                    </w:r>
                    <w:r w:rsidR="00C81143">
                      <w:t>,</w:t>
                    </w:r>
                    <w:r w:rsidR="00CD2695">
                      <w:t xml:space="preserve"> ipswitch</w:t>
                    </w:r>
                  </w:p>
                  <w:p w:rsidR="00E24F24" w:rsidRDefault="00C00D54" w:rsidP="00E24F24">
                    <w:pPr>
                      <w:pStyle w:val="Heading3"/>
                    </w:pPr>
                    <w:r>
                      <w:t>contractual</w:t>
                    </w:r>
                  </w:p>
                  <w:p w:rsidR="004931DC" w:rsidRDefault="004931DC" w:rsidP="001B7AF9">
                    <w:pPr>
                      <w:jc w:val="both"/>
                    </w:pPr>
                    <w:r>
                      <w:t>Worked on a proof of concept for oracle 10g data warehouse while working jointly with Tata (India) to prove an in house report scheduling.</w:t>
                    </w:r>
                  </w:p>
                  <w:p w:rsidR="004931DC" w:rsidRDefault="004931DC" w:rsidP="001B7AF9">
                    <w:pPr>
                      <w:jc w:val="both"/>
                    </w:pPr>
                    <w:r>
                      <w:t>This involved working across Oracle warehouse builder along with the OBIEE suite, while deploying reports across the network.</w:t>
                    </w:r>
                  </w:p>
                  <w:p w:rsidR="004931DC" w:rsidRDefault="004931DC" w:rsidP="001B7AF9">
                    <w:pPr>
                      <w:jc w:val="both"/>
                    </w:pPr>
                    <w:r>
                      <w:t>Designing high level business models to stream line the productivity.</w:t>
                    </w:r>
                  </w:p>
                  <w:p w:rsidR="004931DC" w:rsidRDefault="004931DC" w:rsidP="001B7AF9">
                    <w:pPr>
                      <w:jc w:val="both"/>
                    </w:pPr>
                    <w:r>
                      <w:t>Working with APEX.</w:t>
                    </w:r>
                  </w:p>
                  <w:p w:rsidR="005038CF" w:rsidRPr="004931DC" w:rsidRDefault="004931DC" w:rsidP="001B7AF9">
                    <w:pPr>
                      <w:jc w:val="both"/>
                      <w:rPr>
                        <w:color w:val="595959" w:themeColor="text1" w:themeTint="A6"/>
                      </w:rPr>
                    </w:pPr>
                    <w:r>
                      <w:t>Implementing Oracle RAC for failover clustering and monitoring multiple nodes.</w:t>
                    </w:r>
                  </w:p>
                </w:sdtContent>
              </w:sdt>
            </w:sdtContent>
          </w:sdt>
        </w:tc>
      </w:tr>
      <w:tr w:rsidR="005038CF">
        <w:tc>
          <w:tcPr>
            <w:tcW w:w="2070" w:type="dxa"/>
          </w:tcPr>
          <w:p w:rsidR="005038CF" w:rsidRDefault="00F574EB">
            <w:pPr>
              <w:pStyle w:val="Heading1"/>
            </w:pPr>
            <w:r>
              <w:lastRenderedPageBreak/>
              <w:t>Education</w:t>
            </w:r>
          </w:p>
        </w:tc>
        <w:tc>
          <w:tcPr>
            <w:tcW w:w="7650" w:type="dxa"/>
          </w:tcPr>
          <w:sdt>
            <w:sdtPr>
              <w:rPr>
                <w:caps w:val="0"/>
                <w:color w:val="595959" w:themeColor="text1" w:themeTint="A6"/>
                <w:kern w:val="0"/>
              </w:rPr>
              <w:id w:val="-691765356"/>
            </w:sdtPr>
            <w:sdtEndPr/>
            <w:sdtContent>
              <w:sdt>
                <w:sdtPr>
                  <w:rPr>
                    <w:caps w:val="0"/>
                    <w:color w:val="595959" w:themeColor="text1" w:themeTint="A6"/>
                    <w:kern w:val="0"/>
                  </w:rPr>
                  <w:id w:val="-1126388115"/>
                </w:sdtPr>
                <w:sdtEndPr/>
                <w:sdtContent>
                  <w:p w:rsidR="00D70419" w:rsidRDefault="00501DC1" w:rsidP="00D70419">
                    <w:pPr>
                      <w:pStyle w:val="Heading2"/>
                    </w:pPr>
                    <w:r>
                      <w:rPr>
                        <w:rStyle w:val="Strong"/>
                      </w:rPr>
                      <w:t>University of greenwich</w:t>
                    </w:r>
                    <w:r w:rsidR="00D70419">
                      <w:t xml:space="preserve">, </w:t>
                    </w:r>
                    <w:r w:rsidR="00311813">
                      <w:t>England</w:t>
                    </w:r>
                  </w:p>
                  <w:p w:rsidR="00D70419" w:rsidRDefault="00A50BF0" w:rsidP="00D70419">
                    <w:pPr>
                      <w:pStyle w:val="Heading3"/>
                    </w:pPr>
                    <w:r>
                      <w:t>Msc data warehousing &amp; data mining</w:t>
                    </w:r>
                  </w:p>
                  <w:p w:rsidR="00D70419" w:rsidRDefault="00F619D7" w:rsidP="00D70419">
                    <w:pPr>
                      <w:rPr>
                        <w:color w:val="595959" w:themeColor="text1" w:themeTint="A6"/>
                      </w:rPr>
                    </w:pPr>
                    <w:r>
                      <w:t>Designed a data</w:t>
                    </w:r>
                    <w:r w:rsidR="00EA69D3">
                      <w:t xml:space="preserve"> ware</w:t>
                    </w:r>
                    <w:r>
                      <w:t>house on live group of companies while implementing change data capture.</w:t>
                    </w:r>
                    <w:r w:rsidR="00CC2EC4">
                      <w:t xml:space="preserve"> Graduated with Distinction, top of the class.</w:t>
                    </w:r>
                  </w:p>
                </w:sdtContent>
              </w:sdt>
            </w:sdtContent>
          </w:sdt>
          <w:sdt>
            <w:sdtPr>
              <w:rPr>
                <w:caps w:val="0"/>
                <w:color w:val="595959" w:themeColor="text1" w:themeTint="A6"/>
                <w:kern w:val="0"/>
              </w:rPr>
              <w:id w:val="-688446379"/>
            </w:sdtPr>
            <w:sdtEndPr/>
            <w:sdtContent>
              <w:sdt>
                <w:sdtPr>
                  <w:rPr>
                    <w:caps w:val="0"/>
                    <w:color w:val="595959" w:themeColor="text1" w:themeTint="A6"/>
                    <w:kern w:val="0"/>
                  </w:rPr>
                  <w:id w:val="606164002"/>
                </w:sdtPr>
                <w:sdtEndPr/>
                <w:sdtContent>
                  <w:p w:rsidR="00D70419" w:rsidRDefault="00555E29" w:rsidP="00D70419">
                    <w:pPr>
                      <w:pStyle w:val="Heading2"/>
                    </w:pPr>
                    <w:r>
                      <w:rPr>
                        <w:rStyle w:val="Strong"/>
                      </w:rPr>
                      <w:t>Hajvery university</w:t>
                    </w:r>
                    <w:r w:rsidR="00D70419">
                      <w:t xml:space="preserve">, </w:t>
                    </w:r>
                    <w:r>
                      <w:t>lahore</w:t>
                    </w:r>
                  </w:p>
                  <w:p w:rsidR="00D70419" w:rsidRDefault="00555E29" w:rsidP="00D70419">
                    <w:pPr>
                      <w:pStyle w:val="Heading3"/>
                    </w:pPr>
                    <w:r>
                      <w:t>bsc computer sciences</w:t>
                    </w:r>
                  </w:p>
                  <w:p w:rsidR="00D70419" w:rsidRDefault="0063231F" w:rsidP="00D70419">
                    <w:pPr>
                      <w:rPr>
                        <w:color w:val="595959" w:themeColor="text1" w:themeTint="A6"/>
                      </w:rPr>
                    </w:pPr>
                    <w:r>
                      <w:t>Developed state of art facial recognition software</w:t>
                    </w:r>
                    <w:r w:rsidR="00A528AB">
                      <w:t xml:space="preserve"> in C++</w:t>
                    </w:r>
                    <w:r>
                      <w:t xml:space="preserve"> which is deployed throughout </w:t>
                    </w:r>
                    <w:r w:rsidR="00D46BE7">
                      <w:t>National Database of Pakistan</w:t>
                    </w:r>
                  </w:p>
                </w:sdtContent>
              </w:sdt>
            </w:sdtContent>
          </w:sdt>
          <w:sdt>
            <w:sdtPr>
              <w:rPr>
                <w:caps w:val="0"/>
                <w:color w:val="595959" w:themeColor="text1" w:themeTint="A6"/>
                <w:kern w:val="0"/>
              </w:rPr>
              <w:id w:val="-503437717"/>
            </w:sdtPr>
            <w:sdtEndPr/>
            <w:sdtContent>
              <w:sdt>
                <w:sdtPr>
                  <w:rPr>
                    <w:caps w:val="0"/>
                    <w:color w:val="595959" w:themeColor="text1" w:themeTint="A6"/>
                    <w:kern w:val="0"/>
                  </w:rPr>
                  <w:id w:val="573626690"/>
                </w:sdtPr>
                <w:sdtEndPr/>
                <w:sdtContent>
                  <w:p w:rsidR="00FB690D" w:rsidRDefault="00533840" w:rsidP="00FB690D">
                    <w:pPr>
                      <w:pStyle w:val="Heading2"/>
                    </w:pPr>
                    <w:r>
                      <w:rPr>
                        <w:rStyle w:val="Strong"/>
                      </w:rPr>
                      <w:t>Beacon house school system</w:t>
                    </w:r>
                    <w:r w:rsidR="00FB690D">
                      <w:t xml:space="preserve">, </w:t>
                    </w:r>
                    <w:r>
                      <w:t>lahore</w:t>
                    </w:r>
                  </w:p>
                  <w:p w:rsidR="00FB690D" w:rsidRDefault="00533840" w:rsidP="00FB690D">
                    <w:pPr>
                      <w:pStyle w:val="Heading3"/>
                    </w:pPr>
                    <w:r>
                      <w:t>gcse</w:t>
                    </w:r>
                  </w:p>
                  <w:p w:rsidR="005038CF" w:rsidRPr="00E24F24" w:rsidRDefault="00533840" w:rsidP="00E24F24">
                    <w:pPr>
                      <w:rPr>
                        <w:color w:val="595959" w:themeColor="text1" w:themeTint="A6"/>
                      </w:rPr>
                    </w:pPr>
                    <w:r>
                      <w:t>Passed with A Grade</w:t>
                    </w:r>
                  </w:p>
                </w:sdtContent>
              </w:sdt>
            </w:sdtContent>
          </w:sdt>
        </w:tc>
      </w:tr>
      <w:tr w:rsidR="005038CF">
        <w:tc>
          <w:tcPr>
            <w:tcW w:w="2070" w:type="dxa"/>
          </w:tcPr>
          <w:p w:rsidR="005038CF" w:rsidRDefault="00F574EB">
            <w:pPr>
              <w:pStyle w:val="Heading1"/>
            </w:pPr>
            <w:r>
              <w:t>References</w:t>
            </w:r>
          </w:p>
        </w:tc>
        <w:tc>
          <w:tcPr>
            <w:tcW w:w="7650" w:type="dxa"/>
          </w:tcPr>
          <w:sdt>
            <w:sdtPr>
              <w:rPr>
                <w:caps w:val="0"/>
                <w:color w:val="595959" w:themeColor="text1" w:themeTint="A6"/>
                <w:kern w:val="0"/>
              </w:rPr>
              <w:id w:val="-1883713024"/>
            </w:sdtPr>
            <w:sdtEndPr>
              <w:rPr>
                <w:caps/>
                <w:kern w:val="20"/>
              </w:rPr>
            </w:sdtEndPr>
            <w:sdtContent>
              <w:p w:rsidR="005038CF" w:rsidRDefault="001B7AF9" w:rsidP="0084428D">
                <w:pPr>
                  <w:pStyle w:val="Heading2"/>
                </w:pPr>
                <w:r>
                  <w:rPr>
                    <w:caps w:val="0"/>
                    <w:color w:val="595959" w:themeColor="text1" w:themeTint="A6"/>
                    <w:kern w:val="0"/>
                  </w:rPr>
                  <w:t>Will be provided where required</w:t>
                </w:r>
              </w:p>
              <w:bookmarkStart w:id="0" w:name="_GoBack" w:displacedByCustomXml="next"/>
              <w:bookmarkEnd w:id="0" w:displacedByCustomXml="next"/>
            </w:sdtContent>
          </w:sdt>
        </w:tc>
      </w:tr>
    </w:tbl>
    <w:p w:rsidR="005038CF" w:rsidRDefault="005038CF"/>
    <w:sectPr w:rsidR="005038CF">
      <w:footerReference w:type="default" r:id="rId10"/>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BF7" w:rsidRDefault="006A7BF7">
      <w:pPr>
        <w:spacing w:after="0" w:line="240" w:lineRule="auto"/>
      </w:pPr>
      <w:r>
        <w:separator/>
      </w:r>
    </w:p>
  </w:endnote>
  <w:endnote w:type="continuationSeparator" w:id="0">
    <w:p w:rsidR="006A7BF7" w:rsidRDefault="006A7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8CF" w:rsidRDefault="00F574EB">
    <w:pPr>
      <w:pStyle w:val="Footer"/>
    </w:pPr>
    <w:r>
      <w:t xml:space="preserve">Page </w:t>
    </w:r>
    <w:r>
      <w:fldChar w:fldCharType="begin"/>
    </w:r>
    <w:r>
      <w:instrText xml:space="preserve"> PAGE </w:instrText>
    </w:r>
    <w:r>
      <w:fldChar w:fldCharType="separate"/>
    </w:r>
    <w:r w:rsidR="0084428D">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BF7" w:rsidRDefault="006A7BF7">
      <w:pPr>
        <w:spacing w:after="0" w:line="240" w:lineRule="auto"/>
      </w:pPr>
      <w:r>
        <w:separator/>
      </w:r>
    </w:p>
  </w:footnote>
  <w:footnote w:type="continuationSeparator" w:id="0">
    <w:p w:rsidR="006A7BF7" w:rsidRDefault="006A7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61B49"/>
    <w:multiLevelType w:val="hybridMultilevel"/>
    <w:tmpl w:val="FAB4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81F80"/>
    <w:multiLevelType w:val="hybridMultilevel"/>
    <w:tmpl w:val="37EC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713D66"/>
    <w:multiLevelType w:val="hybridMultilevel"/>
    <w:tmpl w:val="1B1EAC1E"/>
    <w:lvl w:ilvl="0" w:tplc="7C181B62">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7A3519"/>
    <w:multiLevelType w:val="hybridMultilevel"/>
    <w:tmpl w:val="A2400AB0"/>
    <w:lvl w:ilvl="0" w:tplc="7C181B62">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1E2B59"/>
    <w:multiLevelType w:val="hybridMultilevel"/>
    <w:tmpl w:val="9CB2D334"/>
    <w:lvl w:ilvl="0" w:tplc="7C181B62">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50"/>
    <w:rsid w:val="000654AA"/>
    <w:rsid w:val="00082914"/>
    <w:rsid w:val="000C4F67"/>
    <w:rsid w:val="000C687C"/>
    <w:rsid w:val="000D1454"/>
    <w:rsid w:val="000E7CF2"/>
    <w:rsid w:val="000F748F"/>
    <w:rsid w:val="00130BD2"/>
    <w:rsid w:val="00150253"/>
    <w:rsid w:val="0016104C"/>
    <w:rsid w:val="00170B16"/>
    <w:rsid w:val="0017678D"/>
    <w:rsid w:val="0018761B"/>
    <w:rsid w:val="001953C4"/>
    <w:rsid w:val="001B663B"/>
    <w:rsid w:val="001B7AF9"/>
    <w:rsid w:val="0020299F"/>
    <w:rsid w:val="00210FCE"/>
    <w:rsid w:val="00251545"/>
    <w:rsid w:val="00253FB2"/>
    <w:rsid w:val="00280DD4"/>
    <w:rsid w:val="002916E6"/>
    <w:rsid w:val="002E7884"/>
    <w:rsid w:val="00311813"/>
    <w:rsid w:val="003151E3"/>
    <w:rsid w:val="003159C3"/>
    <w:rsid w:val="00327AA8"/>
    <w:rsid w:val="00394F30"/>
    <w:rsid w:val="003E58DC"/>
    <w:rsid w:val="00442266"/>
    <w:rsid w:val="00487766"/>
    <w:rsid w:val="004931DC"/>
    <w:rsid w:val="00501DC1"/>
    <w:rsid w:val="005038CF"/>
    <w:rsid w:val="005266D9"/>
    <w:rsid w:val="00533840"/>
    <w:rsid w:val="00555E29"/>
    <w:rsid w:val="00622CBE"/>
    <w:rsid w:val="00626E07"/>
    <w:rsid w:val="0063231F"/>
    <w:rsid w:val="0065670D"/>
    <w:rsid w:val="006A7350"/>
    <w:rsid w:val="006A7BF7"/>
    <w:rsid w:val="006C0ABD"/>
    <w:rsid w:val="00707C31"/>
    <w:rsid w:val="00721FFD"/>
    <w:rsid w:val="007379E4"/>
    <w:rsid w:val="00784B18"/>
    <w:rsid w:val="00785347"/>
    <w:rsid w:val="007941E8"/>
    <w:rsid w:val="007F486A"/>
    <w:rsid w:val="0084428D"/>
    <w:rsid w:val="00852C7F"/>
    <w:rsid w:val="00873421"/>
    <w:rsid w:val="00884601"/>
    <w:rsid w:val="008D65D0"/>
    <w:rsid w:val="008E3B23"/>
    <w:rsid w:val="008F1F42"/>
    <w:rsid w:val="0094499C"/>
    <w:rsid w:val="009D5C32"/>
    <w:rsid w:val="00A50BF0"/>
    <w:rsid w:val="00A528AB"/>
    <w:rsid w:val="00A63219"/>
    <w:rsid w:val="00AA1AC9"/>
    <w:rsid w:val="00AD5773"/>
    <w:rsid w:val="00AE0E60"/>
    <w:rsid w:val="00B04C3D"/>
    <w:rsid w:val="00B11948"/>
    <w:rsid w:val="00B46D38"/>
    <w:rsid w:val="00B52559"/>
    <w:rsid w:val="00B56F64"/>
    <w:rsid w:val="00B657F9"/>
    <w:rsid w:val="00B714AE"/>
    <w:rsid w:val="00B942B5"/>
    <w:rsid w:val="00BA6F37"/>
    <w:rsid w:val="00BB24BB"/>
    <w:rsid w:val="00C00D54"/>
    <w:rsid w:val="00C40F71"/>
    <w:rsid w:val="00C67685"/>
    <w:rsid w:val="00C67997"/>
    <w:rsid w:val="00C81143"/>
    <w:rsid w:val="00CB4EAE"/>
    <w:rsid w:val="00CC2EC4"/>
    <w:rsid w:val="00CD2695"/>
    <w:rsid w:val="00CD777E"/>
    <w:rsid w:val="00D44C66"/>
    <w:rsid w:val="00D4619E"/>
    <w:rsid w:val="00D46BE7"/>
    <w:rsid w:val="00D70419"/>
    <w:rsid w:val="00D93FEA"/>
    <w:rsid w:val="00DE446B"/>
    <w:rsid w:val="00E01257"/>
    <w:rsid w:val="00E038C7"/>
    <w:rsid w:val="00E11A08"/>
    <w:rsid w:val="00E24F24"/>
    <w:rsid w:val="00E302B1"/>
    <w:rsid w:val="00E91BFB"/>
    <w:rsid w:val="00EA69D3"/>
    <w:rsid w:val="00EE13DD"/>
    <w:rsid w:val="00F15C38"/>
    <w:rsid w:val="00F16443"/>
    <w:rsid w:val="00F45617"/>
    <w:rsid w:val="00F515EF"/>
    <w:rsid w:val="00F574EB"/>
    <w:rsid w:val="00F619D7"/>
    <w:rsid w:val="00FA74DC"/>
    <w:rsid w:val="00FA7FF6"/>
    <w:rsid w:val="00FB690D"/>
    <w:rsid w:val="00FF0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uiPriority="10" w:qFormat="1"/>
    <w:lsdException w:name="Default Paragraph Font" w:uiPriority="1"/>
    <w:lsdException w:name="Subtitle" w:uiPriority="11" w:qFormat="1"/>
    <w:lsdException w:name="Strong" w:semiHidden="0" w:uiPriority="22" w:unhideWhenUsed="0"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97B7E" w:themeColor="accent1"/>
      </w:pBdr>
      <w:spacing w:after="0" w:line="240" w:lineRule="auto"/>
      <w:jc w:val="right"/>
      <w:outlineLvl w:val="0"/>
    </w:pPr>
    <w:rPr>
      <w:b/>
      <w:bCs/>
      <w:caps/>
      <w:color w:val="797B7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97B7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97B7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97B7E" w:themeColor="accent1"/>
      <w:sz w:val="48"/>
      <w:szCs w:val="48"/>
    </w:rPr>
  </w:style>
  <w:style w:type="character" w:styleId="Emphasis">
    <w:name w:val="Emphasis"/>
    <w:basedOn w:val="DefaultParagraphFont"/>
    <w:uiPriority w:val="2"/>
    <w:unhideWhenUsed/>
    <w:qFormat/>
    <w:rPr>
      <w:i w:val="0"/>
      <w:iCs w:val="0"/>
      <w:color w:val="797B7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97B7E" w:themeColor="accent1"/>
      <w:sz w:val="16"/>
      <w:szCs w:val="16"/>
    </w:rPr>
  </w:style>
  <w:style w:type="character" w:customStyle="1" w:styleId="FooterChar">
    <w:name w:val="Footer Char"/>
    <w:basedOn w:val="DefaultParagraphFont"/>
    <w:link w:val="Footer"/>
    <w:uiPriority w:val="99"/>
    <w:rPr>
      <w:b/>
      <w:bCs/>
      <w:caps/>
      <w:color w:val="797B7E" w:themeColor="accent1"/>
      <w:sz w:val="16"/>
      <w:szCs w:val="16"/>
    </w:rPr>
  </w:style>
  <w:style w:type="paragraph" w:styleId="BalloonText">
    <w:name w:val="Balloon Text"/>
    <w:basedOn w:val="Normal"/>
    <w:link w:val="BalloonTextChar"/>
    <w:uiPriority w:val="99"/>
    <w:semiHidden/>
    <w:unhideWhenUsed/>
    <w:rsid w:val="006A7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350"/>
    <w:rPr>
      <w:rFonts w:ascii="Tahoma" w:hAnsi="Tahoma" w:cs="Tahoma"/>
      <w:sz w:val="16"/>
      <w:szCs w:val="16"/>
    </w:rPr>
  </w:style>
  <w:style w:type="paragraph" w:styleId="ListParagraph">
    <w:name w:val="List Paragraph"/>
    <w:basedOn w:val="Normal"/>
    <w:uiPriority w:val="34"/>
    <w:unhideWhenUsed/>
    <w:qFormat/>
    <w:rsid w:val="004931DC"/>
    <w:pPr>
      <w:ind w:left="720"/>
      <w:contextualSpacing/>
    </w:pPr>
  </w:style>
  <w:style w:type="character" w:styleId="Hyperlink">
    <w:name w:val="Hyperlink"/>
    <w:basedOn w:val="DefaultParagraphFont"/>
    <w:uiPriority w:val="99"/>
    <w:unhideWhenUsed/>
    <w:rsid w:val="00150253"/>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uiPriority="10" w:qFormat="1"/>
    <w:lsdException w:name="Default Paragraph Font" w:uiPriority="1"/>
    <w:lsdException w:name="Subtitle" w:uiPriority="11" w:qFormat="1"/>
    <w:lsdException w:name="Strong" w:semiHidden="0" w:uiPriority="22" w:unhideWhenUsed="0"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97B7E" w:themeColor="accent1"/>
      </w:pBdr>
      <w:spacing w:after="0" w:line="240" w:lineRule="auto"/>
      <w:jc w:val="right"/>
      <w:outlineLvl w:val="0"/>
    </w:pPr>
    <w:rPr>
      <w:b/>
      <w:bCs/>
      <w:caps/>
      <w:color w:val="797B7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97B7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97B7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97B7E" w:themeColor="accent1"/>
      <w:sz w:val="48"/>
      <w:szCs w:val="48"/>
    </w:rPr>
  </w:style>
  <w:style w:type="character" w:styleId="Emphasis">
    <w:name w:val="Emphasis"/>
    <w:basedOn w:val="DefaultParagraphFont"/>
    <w:uiPriority w:val="2"/>
    <w:unhideWhenUsed/>
    <w:qFormat/>
    <w:rPr>
      <w:i w:val="0"/>
      <w:iCs w:val="0"/>
      <w:color w:val="797B7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97B7E" w:themeColor="accent1"/>
      <w:sz w:val="16"/>
      <w:szCs w:val="16"/>
    </w:rPr>
  </w:style>
  <w:style w:type="character" w:customStyle="1" w:styleId="FooterChar">
    <w:name w:val="Footer Char"/>
    <w:basedOn w:val="DefaultParagraphFont"/>
    <w:link w:val="Footer"/>
    <w:uiPriority w:val="99"/>
    <w:rPr>
      <w:b/>
      <w:bCs/>
      <w:caps/>
      <w:color w:val="797B7E" w:themeColor="accent1"/>
      <w:sz w:val="16"/>
      <w:szCs w:val="16"/>
    </w:rPr>
  </w:style>
  <w:style w:type="paragraph" w:styleId="BalloonText">
    <w:name w:val="Balloon Text"/>
    <w:basedOn w:val="Normal"/>
    <w:link w:val="BalloonTextChar"/>
    <w:uiPriority w:val="99"/>
    <w:semiHidden/>
    <w:unhideWhenUsed/>
    <w:rsid w:val="006A7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350"/>
    <w:rPr>
      <w:rFonts w:ascii="Tahoma" w:hAnsi="Tahoma" w:cs="Tahoma"/>
      <w:sz w:val="16"/>
      <w:szCs w:val="16"/>
    </w:rPr>
  </w:style>
  <w:style w:type="paragraph" w:styleId="ListParagraph">
    <w:name w:val="List Paragraph"/>
    <w:basedOn w:val="Normal"/>
    <w:uiPriority w:val="34"/>
    <w:unhideWhenUsed/>
    <w:qFormat/>
    <w:rsid w:val="004931DC"/>
    <w:pPr>
      <w:ind w:left="720"/>
      <w:contextualSpacing/>
    </w:pPr>
  </w:style>
  <w:style w:type="character" w:styleId="Hyperlink">
    <w:name w:val="Hyperlink"/>
    <w:basedOn w:val="DefaultParagraphFont"/>
    <w:uiPriority w:val="99"/>
    <w:unhideWhenUsed/>
    <w:rsid w:val="0015025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jobboard.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een\Downloads\TS1034566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3E314BBB154735B2DDC04C4BECF7EA"/>
        <w:category>
          <w:name w:val="General"/>
          <w:gallery w:val="placeholder"/>
        </w:category>
        <w:types>
          <w:type w:val="bbPlcHdr"/>
        </w:types>
        <w:behaviors>
          <w:behavior w:val="content"/>
        </w:behaviors>
        <w:guid w:val="{1F828317-BF8D-4BD4-8C4C-9C14B432DBC9}"/>
      </w:docPartPr>
      <w:docPartBody>
        <w:p w:rsidR="00497BEB" w:rsidRDefault="004A1E19">
          <w:pPr>
            <w:pStyle w:val="BF3E314BBB154735B2DDC04C4BECF7EA"/>
          </w:pPr>
          <w:r>
            <w:t>[Your Name]</w:t>
          </w:r>
        </w:p>
      </w:docPartBody>
    </w:docPart>
    <w:docPart>
      <w:docPartPr>
        <w:name w:val="0571301176724BA79100C532966329BF"/>
        <w:category>
          <w:name w:val="General"/>
          <w:gallery w:val="placeholder"/>
        </w:category>
        <w:types>
          <w:type w:val="bbPlcHdr"/>
        </w:types>
        <w:behaviors>
          <w:behavior w:val="content"/>
        </w:behaviors>
        <w:guid w:val="{FDD278E5-697C-4370-9CCF-395CB003CD3B}"/>
      </w:docPartPr>
      <w:docPartBody>
        <w:p w:rsidR="00497BEB" w:rsidRDefault="004A1E19">
          <w:pPr>
            <w:pStyle w:val="0571301176724BA79100C532966329BF"/>
          </w:pPr>
          <w:r>
            <w:rPr>
              <w:rStyle w:val="PlaceholderText"/>
            </w:rPr>
            <w:t>Enter any content that you want to repeat, including other content controls. You can also insert this control around table rows in order to repeat parts of a table.</w:t>
          </w:r>
        </w:p>
      </w:docPartBody>
    </w:docPart>
    <w:docPart>
      <w:docPartPr>
        <w:name w:val="3361E7710DC44093B6C0537A6CC47B6E"/>
        <w:category>
          <w:name w:val="General"/>
          <w:gallery w:val="placeholder"/>
        </w:category>
        <w:types>
          <w:type w:val="bbPlcHdr"/>
        </w:types>
        <w:behaviors>
          <w:behavior w:val="content"/>
        </w:behaviors>
        <w:guid w:val="{5131F70A-4C21-4A5F-9BA7-9F9290E2D025}"/>
      </w:docPartPr>
      <w:docPartBody>
        <w:p w:rsidR="00497BEB" w:rsidRDefault="00390BF8" w:rsidP="00390BF8">
          <w:pPr>
            <w:pStyle w:val="3361E7710DC44093B6C0537A6CC47B6E"/>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BF8"/>
    <w:rsid w:val="0000791E"/>
    <w:rsid w:val="00132C6C"/>
    <w:rsid w:val="00356C12"/>
    <w:rsid w:val="00390BF8"/>
    <w:rsid w:val="00497BEB"/>
    <w:rsid w:val="004A1E19"/>
    <w:rsid w:val="00500FE6"/>
    <w:rsid w:val="00DD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3E314BBB154735B2DDC04C4BECF7EA">
    <w:name w:val="BF3E314BBB154735B2DDC04C4BECF7EA"/>
  </w:style>
  <w:style w:type="paragraph" w:customStyle="1" w:styleId="7E0B0A573A5B4D7282E72ABA65F0C2E5">
    <w:name w:val="7E0B0A573A5B4D7282E72ABA65F0C2E5"/>
  </w:style>
  <w:style w:type="paragraph" w:customStyle="1" w:styleId="E696FD6C0F9346899BC3541001F568C9">
    <w:name w:val="E696FD6C0F9346899BC3541001F568C9"/>
  </w:style>
  <w:style w:type="paragraph" w:customStyle="1" w:styleId="AE7835E1D3BB46E4A5B3B56F2DC9752D">
    <w:name w:val="AE7835E1D3BB46E4A5B3B56F2DC9752D"/>
  </w:style>
  <w:style w:type="paragraph" w:customStyle="1" w:styleId="FDAB427AE4E04EF2990F7952AC0544DE">
    <w:name w:val="FDAB427AE4E04EF2990F7952AC0544DE"/>
  </w:style>
  <w:style w:type="paragraph" w:customStyle="1" w:styleId="ADE1AFC8185E49609329968C5E5AAE87">
    <w:name w:val="ADE1AFC8185E49609329968C5E5AAE87"/>
  </w:style>
  <w:style w:type="character" w:styleId="PlaceholderText">
    <w:name w:val="Placeholder Text"/>
    <w:basedOn w:val="DefaultParagraphFont"/>
    <w:uiPriority w:val="99"/>
    <w:semiHidden/>
    <w:rsid w:val="00390BF8"/>
    <w:rPr>
      <w:color w:val="808080"/>
    </w:rPr>
  </w:style>
  <w:style w:type="paragraph" w:customStyle="1" w:styleId="0571301176724BA79100C532966329BF">
    <w:name w:val="0571301176724BA79100C532966329BF"/>
  </w:style>
  <w:style w:type="character" w:styleId="Strong">
    <w:name w:val="Strong"/>
    <w:basedOn w:val="DefaultParagraphFont"/>
    <w:uiPriority w:val="22"/>
    <w:qFormat/>
    <w:rsid w:val="00390BF8"/>
    <w:rPr>
      <w:b/>
      <w:bCs/>
    </w:rPr>
  </w:style>
  <w:style w:type="paragraph" w:customStyle="1" w:styleId="D3CBB4EE05F6489B87C543FAD2D2A714">
    <w:name w:val="D3CBB4EE05F6489B87C543FAD2D2A714"/>
  </w:style>
  <w:style w:type="paragraph" w:customStyle="1" w:styleId="2E95B9751B044F7B8781351A564F75B4">
    <w:name w:val="2E95B9751B044F7B8781351A564F75B4"/>
  </w:style>
  <w:style w:type="paragraph" w:customStyle="1" w:styleId="350A2C406B4C45B39233B161572369B8">
    <w:name w:val="350A2C406B4C45B39233B161572369B8"/>
  </w:style>
  <w:style w:type="paragraph" w:customStyle="1" w:styleId="92E991BA128643ABB850A0BAAE23F1FB">
    <w:name w:val="92E991BA128643ABB850A0BAAE23F1FB"/>
  </w:style>
  <w:style w:type="paragraph" w:customStyle="1" w:styleId="A9FB4546284A4C149005505C6AB2922F">
    <w:name w:val="A9FB4546284A4C149005505C6AB2922F"/>
  </w:style>
  <w:style w:type="paragraph" w:customStyle="1" w:styleId="A4AC91DD09C345D5BA56A36061742936">
    <w:name w:val="A4AC91DD09C345D5BA56A36061742936"/>
  </w:style>
  <w:style w:type="paragraph" w:customStyle="1" w:styleId="C933DBC462034522933657033FCC36B2">
    <w:name w:val="C933DBC462034522933657033FCC36B2"/>
  </w:style>
  <w:style w:type="paragraph" w:customStyle="1" w:styleId="D34A007118CF4129AB5DBBA24B84745F">
    <w:name w:val="D34A007118CF4129AB5DBBA24B84745F"/>
  </w:style>
  <w:style w:type="paragraph" w:customStyle="1" w:styleId="899DC526D9714C63A37DD334C2E0986E">
    <w:name w:val="899DC526D9714C63A37DD334C2E0986E"/>
  </w:style>
  <w:style w:type="paragraph" w:customStyle="1" w:styleId="11EFCC06F768443F975A34E94D1148B7">
    <w:name w:val="11EFCC06F768443F975A34E94D1148B7"/>
  </w:style>
  <w:style w:type="paragraph" w:customStyle="1" w:styleId="7725FC7006C34FBF983044A0593F525C">
    <w:name w:val="7725FC7006C34FBF983044A0593F525C"/>
  </w:style>
  <w:style w:type="paragraph" w:customStyle="1" w:styleId="7226853461394D78936240250ACF7CDD">
    <w:name w:val="7226853461394D78936240250ACF7CDD"/>
  </w:style>
  <w:style w:type="paragraph" w:customStyle="1" w:styleId="85295ABCA038473EA4C83B64FEEE7F37">
    <w:name w:val="85295ABCA038473EA4C83B64FEEE7F37"/>
  </w:style>
  <w:style w:type="paragraph" w:customStyle="1" w:styleId="4E3147B8D83C425BA239F2E5E9A4A818">
    <w:name w:val="4E3147B8D83C425BA239F2E5E9A4A818"/>
  </w:style>
  <w:style w:type="paragraph" w:customStyle="1" w:styleId="399E366825114470AF0C215813987664">
    <w:name w:val="399E366825114470AF0C215813987664"/>
    <w:rsid w:val="00390BF8"/>
  </w:style>
  <w:style w:type="paragraph" w:customStyle="1" w:styleId="7ED2BCEB57624D279B915779B7EFD27E">
    <w:name w:val="7ED2BCEB57624D279B915779B7EFD27E"/>
    <w:rsid w:val="00390BF8"/>
  </w:style>
  <w:style w:type="paragraph" w:customStyle="1" w:styleId="D914AD9A585D4E99838967880127DBED">
    <w:name w:val="D914AD9A585D4E99838967880127DBED"/>
    <w:rsid w:val="00390BF8"/>
  </w:style>
  <w:style w:type="paragraph" w:customStyle="1" w:styleId="20A81A8C4E784E22BF8F2F56E80AF3DE">
    <w:name w:val="20A81A8C4E784E22BF8F2F56E80AF3DE"/>
    <w:rsid w:val="00390BF8"/>
  </w:style>
  <w:style w:type="paragraph" w:customStyle="1" w:styleId="00DB756224E5482AB06E82D0BE2C4E94">
    <w:name w:val="00DB756224E5482AB06E82D0BE2C4E94"/>
    <w:rsid w:val="00390BF8"/>
  </w:style>
  <w:style w:type="paragraph" w:customStyle="1" w:styleId="BCFD105AA4D04232A184B27C0310804E">
    <w:name w:val="BCFD105AA4D04232A184B27C0310804E"/>
    <w:rsid w:val="00390BF8"/>
  </w:style>
  <w:style w:type="paragraph" w:customStyle="1" w:styleId="B35636641B924FFEA7E9B4A1FDCB68BC">
    <w:name w:val="B35636641B924FFEA7E9B4A1FDCB68BC"/>
    <w:rsid w:val="00390BF8"/>
  </w:style>
  <w:style w:type="paragraph" w:customStyle="1" w:styleId="6958A90FE50D49CEA6FD7841D6242844">
    <w:name w:val="6958A90FE50D49CEA6FD7841D6242844"/>
    <w:rsid w:val="00390BF8"/>
  </w:style>
  <w:style w:type="paragraph" w:customStyle="1" w:styleId="9D470D8A09C24D1AA06D643F0F7678E6">
    <w:name w:val="9D470D8A09C24D1AA06D643F0F7678E6"/>
    <w:rsid w:val="00390BF8"/>
  </w:style>
  <w:style w:type="paragraph" w:customStyle="1" w:styleId="BE07C27E5817406FA0258F74A6561C8E">
    <w:name w:val="BE07C27E5817406FA0258F74A6561C8E"/>
    <w:rsid w:val="00390BF8"/>
  </w:style>
  <w:style w:type="paragraph" w:customStyle="1" w:styleId="2E52CF855120474C8A28D7BFAE4F4BB0">
    <w:name w:val="2E52CF855120474C8A28D7BFAE4F4BB0"/>
    <w:rsid w:val="00390BF8"/>
  </w:style>
  <w:style w:type="paragraph" w:customStyle="1" w:styleId="EDB4865922004C0FAFCC0AD993795830">
    <w:name w:val="EDB4865922004C0FAFCC0AD993795830"/>
    <w:rsid w:val="00390BF8"/>
  </w:style>
  <w:style w:type="paragraph" w:customStyle="1" w:styleId="5E00E50618FC4E5E9AFEA72B471496C3">
    <w:name w:val="5E00E50618FC4E5E9AFEA72B471496C3"/>
    <w:rsid w:val="00390BF8"/>
  </w:style>
  <w:style w:type="paragraph" w:customStyle="1" w:styleId="64293E9CB1D54D7DB91EBFAFF5682FA8">
    <w:name w:val="64293E9CB1D54D7DB91EBFAFF5682FA8"/>
    <w:rsid w:val="00390BF8"/>
  </w:style>
  <w:style w:type="paragraph" w:customStyle="1" w:styleId="CA0019D7AE8046449F10512A45B76091">
    <w:name w:val="CA0019D7AE8046449F10512A45B76091"/>
    <w:rsid w:val="00390BF8"/>
  </w:style>
  <w:style w:type="paragraph" w:customStyle="1" w:styleId="BFB38D34F150461F8D713F62EE6EDFFA">
    <w:name w:val="BFB38D34F150461F8D713F62EE6EDFFA"/>
    <w:rsid w:val="00390BF8"/>
  </w:style>
  <w:style w:type="paragraph" w:customStyle="1" w:styleId="322064C481EF49C29F73C5AF3E46DF06">
    <w:name w:val="322064C481EF49C29F73C5AF3E46DF06"/>
    <w:rsid w:val="00390BF8"/>
  </w:style>
  <w:style w:type="paragraph" w:customStyle="1" w:styleId="2709EC26709A4C59A367682AE13CBB6F">
    <w:name w:val="2709EC26709A4C59A367682AE13CBB6F"/>
    <w:rsid w:val="00390BF8"/>
  </w:style>
  <w:style w:type="paragraph" w:customStyle="1" w:styleId="7AA8E592FBC04C188973EE5F0B6BFA1C">
    <w:name w:val="7AA8E592FBC04C188973EE5F0B6BFA1C"/>
    <w:rsid w:val="00390BF8"/>
  </w:style>
  <w:style w:type="paragraph" w:customStyle="1" w:styleId="05B76E5391BE4B17AAEE25663627C022">
    <w:name w:val="05B76E5391BE4B17AAEE25663627C022"/>
    <w:rsid w:val="00390BF8"/>
  </w:style>
  <w:style w:type="paragraph" w:customStyle="1" w:styleId="619E5A9E186646138972C7AEEE85FFF4">
    <w:name w:val="619E5A9E186646138972C7AEEE85FFF4"/>
    <w:rsid w:val="00390BF8"/>
  </w:style>
  <w:style w:type="paragraph" w:customStyle="1" w:styleId="6F2A56EC15174D51A1736588F5C23948">
    <w:name w:val="6F2A56EC15174D51A1736588F5C23948"/>
    <w:rsid w:val="00390BF8"/>
  </w:style>
  <w:style w:type="paragraph" w:customStyle="1" w:styleId="148580D56CB2492A9385EC27C1C32F56">
    <w:name w:val="148580D56CB2492A9385EC27C1C32F56"/>
    <w:rsid w:val="00390BF8"/>
  </w:style>
  <w:style w:type="paragraph" w:customStyle="1" w:styleId="360B427D20484A4FBA7FE50CDA494839">
    <w:name w:val="360B427D20484A4FBA7FE50CDA494839"/>
    <w:rsid w:val="00390BF8"/>
  </w:style>
  <w:style w:type="paragraph" w:customStyle="1" w:styleId="6EE749AFF10546F19D9A435208240529">
    <w:name w:val="6EE749AFF10546F19D9A435208240529"/>
    <w:rsid w:val="00390BF8"/>
  </w:style>
  <w:style w:type="paragraph" w:customStyle="1" w:styleId="2377CC2ABA304AAE8FE27F0C404EA6AF">
    <w:name w:val="2377CC2ABA304AAE8FE27F0C404EA6AF"/>
    <w:rsid w:val="00390BF8"/>
  </w:style>
  <w:style w:type="paragraph" w:customStyle="1" w:styleId="CFC20EBF8FE142B89FE8D7D51ECD5291">
    <w:name w:val="CFC20EBF8FE142B89FE8D7D51ECD5291"/>
    <w:rsid w:val="00390BF8"/>
  </w:style>
  <w:style w:type="paragraph" w:customStyle="1" w:styleId="0DE34AFEEE6A4DE2A9CF2B38A43C3416">
    <w:name w:val="0DE34AFEEE6A4DE2A9CF2B38A43C3416"/>
    <w:rsid w:val="00390BF8"/>
  </w:style>
  <w:style w:type="paragraph" w:customStyle="1" w:styleId="E6FEFCFD5918407989AF8DE617C4A8F0">
    <w:name w:val="E6FEFCFD5918407989AF8DE617C4A8F0"/>
    <w:rsid w:val="00390BF8"/>
  </w:style>
  <w:style w:type="paragraph" w:customStyle="1" w:styleId="669BCA8163A64BE794ACC0378DD46E59">
    <w:name w:val="669BCA8163A64BE794ACC0378DD46E59"/>
    <w:rsid w:val="00390BF8"/>
  </w:style>
  <w:style w:type="paragraph" w:customStyle="1" w:styleId="2E427221280742B5BA7F9B88A5E82AC8">
    <w:name w:val="2E427221280742B5BA7F9B88A5E82AC8"/>
    <w:rsid w:val="00390BF8"/>
  </w:style>
  <w:style w:type="paragraph" w:customStyle="1" w:styleId="91672ADB8B3D4290AEC3F3E2E1192806">
    <w:name w:val="91672ADB8B3D4290AEC3F3E2E1192806"/>
    <w:rsid w:val="00390BF8"/>
  </w:style>
  <w:style w:type="paragraph" w:customStyle="1" w:styleId="FA767322D0BA45C8906D378C26DFBB9A">
    <w:name w:val="FA767322D0BA45C8906D378C26DFBB9A"/>
    <w:rsid w:val="00390BF8"/>
  </w:style>
  <w:style w:type="paragraph" w:customStyle="1" w:styleId="509EA6350E734232BBEE68E51B577370">
    <w:name w:val="509EA6350E734232BBEE68E51B577370"/>
    <w:rsid w:val="00390BF8"/>
  </w:style>
  <w:style w:type="paragraph" w:customStyle="1" w:styleId="0FC99A92E89B4FB4AA4F9DE51E93246C">
    <w:name w:val="0FC99A92E89B4FB4AA4F9DE51E93246C"/>
    <w:rsid w:val="00390BF8"/>
  </w:style>
  <w:style w:type="paragraph" w:customStyle="1" w:styleId="78025847F3044928B45305F2DA67DA40">
    <w:name w:val="78025847F3044928B45305F2DA67DA40"/>
    <w:rsid w:val="00390BF8"/>
  </w:style>
  <w:style w:type="paragraph" w:customStyle="1" w:styleId="D689D018450447FFBFDE9AB29179BEC4">
    <w:name w:val="D689D018450447FFBFDE9AB29179BEC4"/>
    <w:rsid w:val="00390BF8"/>
  </w:style>
  <w:style w:type="paragraph" w:customStyle="1" w:styleId="C4DE7AF823DF4A8AAE8327BDF5F44F04">
    <w:name w:val="C4DE7AF823DF4A8AAE8327BDF5F44F04"/>
    <w:rsid w:val="00390BF8"/>
  </w:style>
  <w:style w:type="paragraph" w:customStyle="1" w:styleId="F63CC0C92E204188997AB1665E599709">
    <w:name w:val="F63CC0C92E204188997AB1665E599709"/>
    <w:rsid w:val="00390BF8"/>
  </w:style>
  <w:style w:type="paragraph" w:customStyle="1" w:styleId="E85FC3257CBB41E0891D2CCE17E65AD6">
    <w:name w:val="E85FC3257CBB41E0891D2CCE17E65AD6"/>
    <w:rsid w:val="00390BF8"/>
  </w:style>
  <w:style w:type="paragraph" w:customStyle="1" w:styleId="11843CD2F4A9417C963A4B7EBD985CDC">
    <w:name w:val="11843CD2F4A9417C963A4B7EBD985CDC"/>
    <w:rsid w:val="00390BF8"/>
  </w:style>
  <w:style w:type="paragraph" w:customStyle="1" w:styleId="E4044FBF83134D40867317E8909E8E9F">
    <w:name w:val="E4044FBF83134D40867317E8909E8E9F"/>
    <w:rsid w:val="00390BF8"/>
  </w:style>
  <w:style w:type="paragraph" w:customStyle="1" w:styleId="68DE3B57EF3F47058E9DA1DE1F5919AE">
    <w:name w:val="68DE3B57EF3F47058E9DA1DE1F5919AE"/>
    <w:rsid w:val="00390BF8"/>
  </w:style>
  <w:style w:type="paragraph" w:customStyle="1" w:styleId="3361E7710DC44093B6C0537A6CC47B6E">
    <w:name w:val="3361E7710DC44093B6C0537A6CC47B6E"/>
    <w:rsid w:val="00390B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3E314BBB154735B2DDC04C4BECF7EA">
    <w:name w:val="BF3E314BBB154735B2DDC04C4BECF7EA"/>
  </w:style>
  <w:style w:type="paragraph" w:customStyle="1" w:styleId="7E0B0A573A5B4D7282E72ABA65F0C2E5">
    <w:name w:val="7E0B0A573A5B4D7282E72ABA65F0C2E5"/>
  </w:style>
  <w:style w:type="paragraph" w:customStyle="1" w:styleId="E696FD6C0F9346899BC3541001F568C9">
    <w:name w:val="E696FD6C0F9346899BC3541001F568C9"/>
  </w:style>
  <w:style w:type="paragraph" w:customStyle="1" w:styleId="AE7835E1D3BB46E4A5B3B56F2DC9752D">
    <w:name w:val="AE7835E1D3BB46E4A5B3B56F2DC9752D"/>
  </w:style>
  <w:style w:type="paragraph" w:customStyle="1" w:styleId="FDAB427AE4E04EF2990F7952AC0544DE">
    <w:name w:val="FDAB427AE4E04EF2990F7952AC0544DE"/>
  </w:style>
  <w:style w:type="paragraph" w:customStyle="1" w:styleId="ADE1AFC8185E49609329968C5E5AAE87">
    <w:name w:val="ADE1AFC8185E49609329968C5E5AAE87"/>
  </w:style>
  <w:style w:type="character" w:styleId="PlaceholderText">
    <w:name w:val="Placeholder Text"/>
    <w:basedOn w:val="DefaultParagraphFont"/>
    <w:uiPriority w:val="99"/>
    <w:semiHidden/>
    <w:rsid w:val="00390BF8"/>
    <w:rPr>
      <w:color w:val="808080"/>
    </w:rPr>
  </w:style>
  <w:style w:type="paragraph" w:customStyle="1" w:styleId="0571301176724BA79100C532966329BF">
    <w:name w:val="0571301176724BA79100C532966329BF"/>
  </w:style>
  <w:style w:type="character" w:styleId="Strong">
    <w:name w:val="Strong"/>
    <w:basedOn w:val="DefaultParagraphFont"/>
    <w:uiPriority w:val="22"/>
    <w:qFormat/>
    <w:rsid w:val="00390BF8"/>
    <w:rPr>
      <w:b/>
      <w:bCs/>
    </w:rPr>
  </w:style>
  <w:style w:type="paragraph" w:customStyle="1" w:styleId="D3CBB4EE05F6489B87C543FAD2D2A714">
    <w:name w:val="D3CBB4EE05F6489B87C543FAD2D2A714"/>
  </w:style>
  <w:style w:type="paragraph" w:customStyle="1" w:styleId="2E95B9751B044F7B8781351A564F75B4">
    <w:name w:val="2E95B9751B044F7B8781351A564F75B4"/>
  </w:style>
  <w:style w:type="paragraph" w:customStyle="1" w:styleId="350A2C406B4C45B39233B161572369B8">
    <w:name w:val="350A2C406B4C45B39233B161572369B8"/>
  </w:style>
  <w:style w:type="paragraph" w:customStyle="1" w:styleId="92E991BA128643ABB850A0BAAE23F1FB">
    <w:name w:val="92E991BA128643ABB850A0BAAE23F1FB"/>
  </w:style>
  <w:style w:type="paragraph" w:customStyle="1" w:styleId="A9FB4546284A4C149005505C6AB2922F">
    <w:name w:val="A9FB4546284A4C149005505C6AB2922F"/>
  </w:style>
  <w:style w:type="paragraph" w:customStyle="1" w:styleId="A4AC91DD09C345D5BA56A36061742936">
    <w:name w:val="A4AC91DD09C345D5BA56A36061742936"/>
  </w:style>
  <w:style w:type="paragraph" w:customStyle="1" w:styleId="C933DBC462034522933657033FCC36B2">
    <w:name w:val="C933DBC462034522933657033FCC36B2"/>
  </w:style>
  <w:style w:type="paragraph" w:customStyle="1" w:styleId="D34A007118CF4129AB5DBBA24B84745F">
    <w:name w:val="D34A007118CF4129AB5DBBA24B84745F"/>
  </w:style>
  <w:style w:type="paragraph" w:customStyle="1" w:styleId="899DC526D9714C63A37DD334C2E0986E">
    <w:name w:val="899DC526D9714C63A37DD334C2E0986E"/>
  </w:style>
  <w:style w:type="paragraph" w:customStyle="1" w:styleId="11EFCC06F768443F975A34E94D1148B7">
    <w:name w:val="11EFCC06F768443F975A34E94D1148B7"/>
  </w:style>
  <w:style w:type="paragraph" w:customStyle="1" w:styleId="7725FC7006C34FBF983044A0593F525C">
    <w:name w:val="7725FC7006C34FBF983044A0593F525C"/>
  </w:style>
  <w:style w:type="paragraph" w:customStyle="1" w:styleId="7226853461394D78936240250ACF7CDD">
    <w:name w:val="7226853461394D78936240250ACF7CDD"/>
  </w:style>
  <w:style w:type="paragraph" w:customStyle="1" w:styleId="85295ABCA038473EA4C83B64FEEE7F37">
    <w:name w:val="85295ABCA038473EA4C83B64FEEE7F37"/>
  </w:style>
  <w:style w:type="paragraph" w:customStyle="1" w:styleId="4E3147B8D83C425BA239F2E5E9A4A818">
    <w:name w:val="4E3147B8D83C425BA239F2E5E9A4A818"/>
  </w:style>
  <w:style w:type="paragraph" w:customStyle="1" w:styleId="399E366825114470AF0C215813987664">
    <w:name w:val="399E366825114470AF0C215813987664"/>
    <w:rsid w:val="00390BF8"/>
  </w:style>
  <w:style w:type="paragraph" w:customStyle="1" w:styleId="7ED2BCEB57624D279B915779B7EFD27E">
    <w:name w:val="7ED2BCEB57624D279B915779B7EFD27E"/>
    <w:rsid w:val="00390BF8"/>
  </w:style>
  <w:style w:type="paragraph" w:customStyle="1" w:styleId="D914AD9A585D4E99838967880127DBED">
    <w:name w:val="D914AD9A585D4E99838967880127DBED"/>
    <w:rsid w:val="00390BF8"/>
  </w:style>
  <w:style w:type="paragraph" w:customStyle="1" w:styleId="20A81A8C4E784E22BF8F2F56E80AF3DE">
    <w:name w:val="20A81A8C4E784E22BF8F2F56E80AF3DE"/>
    <w:rsid w:val="00390BF8"/>
  </w:style>
  <w:style w:type="paragraph" w:customStyle="1" w:styleId="00DB756224E5482AB06E82D0BE2C4E94">
    <w:name w:val="00DB756224E5482AB06E82D0BE2C4E94"/>
    <w:rsid w:val="00390BF8"/>
  </w:style>
  <w:style w:type="paragraph" w:customStyle="1" w:styleId="BCFD105AA4D04232A184B27C0310804E">
    <w:name w:val="BCFD105AA4D04232A184B27C0310804E"/>
    <w:rsid w:val="00390BF8"/>
  </w:style>
  <w:style w:type="paragraph" w:customStyle="1" w:styleId="B35636641B924FFEA7E9B4A1FDCB68BC">
    <w:name w:val="B35636641B924FFEA7E9B4A1FDCB68BC"/>
    <w:rsid w:val="00390BF8"/>
  </w:style>
  <w:style w:type="paragraph" w:customStyle="1" w:styleId="6958A90FE50D49CEA6FD7841D6242844">
    <w:name w:val="6958A90FE50D49CEA6FD7841D6242844"/>
    <w:rsid w:val="00390BF8"/>
  </w:style>
  <w:style w:type="paragraph" w:customStyle="1" w:styleId="9D470D8A09C24D1AA06D643F0F7678E6">
    <w:name w:val="9D470D8A09C24D1AA06D643F0F7678E6"/>
    <w:rsid w:val="00390BF8"/>
  </w:style>
  <w:style w:type="paragraph" w:customStyle="1" w:styleId="BE07C27E5817406FA0258F74A6561C8E">
    <w:name w:val="BE07C27E5817406FA0258F74A6561C8E"/>
    <w:rsid w:val="00390BF8"/>
  </w:style>
  <w:style w:type="paragraph" w:customStyle="1" w:styleId="2E52CF855120474C8A28D7BFAE4F4BB0">
    <w:name w:val="2E52CF855120474C8A28D7BFAE4F4BB0"/>
    <w:rsid w:val="00390BF8"/>
  </w:style>
  <w:style w:type="paragraph" w:customStyle="1" w:styleId="EDB4865922004C0FAFCC0AD993795830">
    <w:name w:val="EDB4865922004C0FAFCC0AD993795830"/>
    <w:rsid w:val="00390BF8"/>
  </w:style>
  <w:style w:type="paragraph" w:customStyle="1" w:styleId="5E00E50618FC4E5E9AFEA72B471496C3">
    <w:name w:val="5E00E50618FC4E5E9AFEA72B471496C3"/>
    <w:rsid w:val="00390BF8"/>
  </w:style>
  <w:style w:type="paragraph" w:customStyle="1" w:styleId="64293E9CB1D54D7DB91EBFAFF5682FA8">
    <w:name w:val="64293E9CB1D54D7DB91EBFAFF5682FA8"/>
    <w:rsid w:val="00390BF8"/>
  </w:style>
  <w:style w:type="paragraph" w:customStyle="1" w:styleId="CA0019D7AE8046449F10512A45B76091">
    <w:name w:val="CA0019D7AE8046449F10512A45B76091"/>
    <w:rsid w:val="00390BF8"/>
  </w:style>
  <w:style w:type="paragraph" w:customStyle="1" w:styleId="BFB38D34F150461F8D713F62EE6EDFFA">
    <w:name w:val="BFB38D34F150461F8D713F62EE6EDFFA"/>
    <w:rsid w:val="00390BF8"/>
  </w:style>
  <w:style w:type="paragraph" w:customStyle="1" w:styleId="322064C481EF49C29F73C5AF3E46DF06">
    <w:name w:val="322064C481EF49C29F73C5AF3E46DF06"/>
    <w:rsid w:val="00390BF8"/>
  </w:style>
  <w:style w:type="paragraph" w:customStyle="1" w:styleId="2709EC26709A4C59A367682AE13CBB6F">
    <w:name w:val="2709EC26709A4C59A367682AE13CBB6F"/>
    <w:rsid w:val="00390BF8"/>
  </w:style>
  <w:style w:type="paragraph" w:customStyle="1" w:styleId="7AA8E592FBC04C188973EE5F0B6BFA1C">
    <w:name w:val="7AA8E592FBC04C188973EE5F0B6BFA1C"/>
    <w:rsid w:val="00390BF8"/>
  </w:style>
  <w:style w:type="paragraph" w:customStyle="1" w:styleId="05B76E5391BE4B17AAEE25663627C022">
    <w:name w:val="05B76E5391BE4B17AAEE25663627C022"/>
    <w:rsid w:val="00390BF8"/>
  </w:style>
  <w:style w:type="paragraph" w:customStyle="1" w:styleId="619E5A9E186646138972C7AEEE85FFF4">
    <w:name w:val="619E5A9E186646138972C7AEEE85FFF4"/>
    <w:rsid w:val="00390BF8"/>
  </w:style>
  <w:style w:type="paragraph" w:customStyle="1" w:styleId="6F2A56EC15174D51A1736588F5C23948">
    <w:name w:val="6F2A56EC15174D51A1736588F5C23948"/>
    <w:rsid w:val="00390BF8"/>
  </w:style>
  <w:style w:type="paragraph" w:customStyle="1" w:styleId="148580D56CB2492A9385EC27C1C32F56">
    <w:name w:val="148580D56CB2492A9385EC27C1C32F56"/>
    <w:rsid w:val="00390BF8"/>
  </w:style>
  <w:style w:type="paragraph" w:customStyle="1" w:styleId="360B427D20484A4FBA7FE50CDA494839">
    <w:name w:val="360B427D20484A4FBA7FE50CDA494839"/>
    <w:rsid w:val="00390BF8"/>
  </w:style>
  <w:style w:type="paragraph" w:customStyle="1" w:styleId="6EE749AFF10546F19D9A435208240529">
    <w:name w:val="6EE749AFF10546F19D9A435208240529"/>
    <w:rsid w:val="00390BF8"/>
  </w:style>
  <w:style w:type="paragraph" w:customStyle="1" w:styleId="2377CC2ABA304AAE8FE27F0C404EA6AF">
    <w:name w:val="2377CC2ABA304AAE8FE27F0C404EA6AF"/>
    <w:rsid w:val="00390BF8"/>
  </w:style>
  <w:style w:type="paragraph" w:customStyle="1" w:styleId="CFC20EBF8FE142B89FE8D7D51ECD5291">
    <w:name w:val="CFC20EBF8FE142B89FE8D7D51ECD5291"/>
    <w:rsid w:val="00390BF8"/>
  </w:style>
  <w:style w:type="paragraph" w:customStyle="1" w:styleId="0DE34AFEEE6A4DE2A9CF2B38A43C3416">
    <w:name w:val="0DE34AFEEE6A4DE2A9CF2B38A43C3416"/>
    <w:rsid w:val="00390BF8"/>
  </w:style>
  <w:style w:type="paragraph" w:customStyle="1" w:styleId="E6FEFCFD5918407989AF8DE617C4A8F0">
    <w:name w:val="E6FEFCFD5918407989AF8DE617C4A8F0"/>
    <w:rsid w:val="00390BF8"/>
  </w:style>
  <w:style w:type="paragraph" w:customStyle="1" w:styleId="669BCA8163A64BE794ACC0378DD46E59">
    <w:name w:val="669BCA8163A64BE794ACC0378DD46E59"/>
    <w:rsid w:val="00390BF8"/>
  </w:style>
  <w:style w:type="paragraph" w:customStyle="1" w:styleId="2E427221280742B5BA7F9B88A5E82AC8">
    <w:name w:val="2E427221280742B5BA7F9B88A5E82AC8"/>
    <w:rsid w:val="00390BF8"/>
  </w:style>
  <w:style w:type="paragraph" w:customStyle="1" w:styleId="91672ADB8B3D4290AEC3F3E2E1192806">
    <w:name w:val="91672ADB8B3D4290AEC3F3E2E1192806"/>
    <w:rsid w:val="00390BF8"/>
  </w:style>
  <w:style w:type="paragraph" w:customStyle="1" w:styleId="FA767322D0BA45C8906D378C26DFBB9A">
    <w:name w:val="FA767322D0BA45C8906D378C26DFBB9A"/>
    <w:rsid w:val="00390BF8"/>
  </w:style>
  <w:style w:type="paragraph" w:customStyle="1" w:styleId="509EA6350E734232BBEE68E51B577370">
    <w:name w:val="509EA6350E734232BBEE68E51B577370"/>
    <w:rsid w:val="00390BF8"/>
  </w:style>
  <w:style w:type="paragraph" w:customStyle="1" w:styleId="0FC99A92E89B4FB4AA4F9DE51E93246C">
    <w:name w:val="0FC99A92E89B4FB4AA4F9DE51E93246C"/>
    <w:rsid w:val="00390BF8"/>
  </w:style>
  <w:style w:type="paragraph" w:customStyle="1" w:styleId="78025847F3044928B45305F2DA67DA40">
    <w:name w:val="78025847F3044928B45305F2DA67DA40"/>
    <w:rsid w:val="00390BF8"/>
  </w:style>
  <w:style w:type="paragraph" w:customStyle="1" w:styleId="D689D018450447FFBFDE9AB29179BEC4">
    <w:name w:val="D689D018450447FFBFDE9AB29179BEC4"/>
    <w:rsid w:val="00390BF8"/>
  </w:style>
  <w:style w:type="paragraph" w:customStyle="1" w:styleId="C4DE7AF823DF4A8AAE8327BDF5F44F04">
    <w:name w:val="C4DE7AF823DF4A8AAE8327BDF5F44F04"/>
    <w:rsid w:val="00390BF8"/>
  </w:style>
  <w:style w:type="paragraph" w:customStyle="1" w:styleId="F63CC0C92E204188997AB1665E599709">
    <w:name w:val="F63CC0C92E204188997AB1665E599709"/>
    <w:rsid w:val="00390BF8"/>
  </w:style>
  <w:style w:type="paragraph" w:customStyle="1" w:styleId="E85FC3257CBB41E0891D2CCE17E65AD6">
    <w:name w:val="E85FC3257CBB41E0891D2CCE17E65AD6"/>
    <w:rsid w:val="00390BF8"/>
  </w:style>
  <w:style w:type="paragraph" w:customStyle="1" w:styleId="11843CD2F4A9417C963A4B7EBD985CDC">
    <w:name w:val="11843CD2F4A9417C963A4B7EBD985CDC"/>
    <w:rsid w:val="00390BF8"/>
  </w:style>
  <w:style w:type="paragraph" w:customStyle="1" w:styleId="E4044FBF83134D40867317E8909E8E9F">
    <w:name w:val="E4044FBF83134D40867317E8909E8E9F"/>
    <w:rsid w:val="00390BF8"/>
  </w:style>
  <w:style w:type="paragraph" w:customStyle="1" w:styleId="68DE3B57EF3F47058E9DA1DE1F5919AE">
    <w:name w:val="68DE3B57EF3F47058E9DA1DE1F5919AE"/>
    <w:rsid w:val="00390BF8"/>
  </w:style>
  <w:style w:type="paragraph" w:customStyle="1" w:styleId="3361E7710DC44093B6C0537A6CC47B6E">
    <w:name w:val="3361E7710DC44093B6C0537A6CC47B6E"/>
    <w:rsid w:val="00390B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TS103456621</Template>
  <TotalTime>46</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moeen Khurshid</dc:creator>
  <cp:lastModifiedBy>moeen</cp:lastModifiedBy>
  <cp:revision>102</cp:revision>
  <dcterms:created xsi:type="dcterms:W3CDTF">2013-03-12T23:24:00Z</dcterms:created>
  <dcterms:modified xsi:type="dcterms:W3CDTF">2013-03-14T23:55:00Z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